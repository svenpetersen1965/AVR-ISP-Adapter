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122E" w14:textId="77BCEE3A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6E125AC1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51309B9E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50CEDFD4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E917CBC4AF18412D924BB9D33B6658C1"/>
        </w:placeholder>
      </w:sdtPr>
      <w:sdtEndPr>
        <w:rPr>
          <w:sz w:val="48"/>
          <w:szCs w:val="48"/>
        </w:rPr>
      </w:sdtEndPr>
      <w:sdtContent>
        <w:p w14:paraId="2B6DA348" w14:textId="4DC0FEBA" w:rsidR="00D20149" w:rsidRPr="00950B62" w:rsidRDefault="00032B75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AVR-ISP Adapter</w:t>
          </w:r>
        </w:p>
      </w:sdtContent>
    </w:sdt>
    <w:p w14:paraId="281DBDC6" w14:textId="62C8E378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032B75">
        <w:rPr>
          <w:sz w:val="36"/>
          <w:szCs w:val="36"/>
          <w:lang w:val="en-US"/>
        </w:rPr>
        <w:t>106</w:t>
      </w:r>
    </w:p>
    <w:p w14:paraId="18062CC0" w14:textId="4FCB58F2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032B75">
        <w:rPr>
          <w:sz w:val="36"/>
          <w:szCs w:val="36"/>
          <w:lang w:val="en-US"/>
        </w:rPr>
        <w:t>0</w:t>
      </w:r>
    </w:p>
    <w:p w14:paraId="3FEF70BB" w14:textId="2B3A6CEB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032B75">
        <w:rPr>
          <w:sz w:val="36"/>
          <w:szCs w:val="36"/>
          <w:lang w:val="en-US"/>
        </w:rPr>
        <w:t>04.06.2018</w:t>
      </w:r>
    </w:p>
    <w:p w14:paraId="5FC48B80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18ADEE9" w14:textId="2F62F250" w:rsidR="009A38BA" w:rsidRPr="00950B62" w:rsidRDefault="0054011D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1F6B717" wp14:editId="142F662E">
            <wp:extent cx="5041392" cy="3358896"/>
            <wp:effectExtent l="0" t="0" r="6985" b="0"/>
            <wp:docPr id="17001041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04163" name="Grafik 17001041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75"/>
    <w:rsid w:val="00032B75"/>
    <w:rsid w:val="00394953"/>
    <w:rsid w:val="0054011D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AE45"/>
  <w15:chartTrackingRefBased/>
  <w15:docId w15:val="{E2B4AE72-719D-4B3C-A5B2-EBF2152D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7CBC4AF18412D924BB9D33B6658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6DBB22-B6F0-422A-AEB5-CADBF8F29A49}"/>
      </w:docPartPr>
      <w:docPartBody>
        <w:p w:rsidR="00000000" w:rsidRDefault="00E60933">
          <w:pPr>
            <w:pStyle w:val="E917CBC4AF18412D924BB9D33B6658C1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917CBC4AF18412D924BB9D33B6658C1">
    <w:name w:val="E917CBC4AF18412D924BB9D33B665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2023-09-24T13:24:00Z</dcterms:created>
  <dcterms:modified xsi:type="dcterms:W3CDTF">2023-09-24T22:41:00Z</dcterms:modified>
</cp:coreProperties>
</file>